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D63C8" w14:textId="1B39CEA2" w:rsidR="001C7DED" w:rsidRDefault="00446E01" w:rsidP="001C7DED">
      <w:pPr>
        <w:pStyle w:val="Titre1"/>
      </w:pPr>
      <w:r>
        <w:t>Détails</w:t>
      </w:r>
    </w:p>
    <w:p w14:paraId="6F7A0D97" w14:textId="3C2A788B" w:rsidR="00446E01" w:rsidRDefault="00446E01" w:rsidP="00446E01">
      <w:pPr>
        <w:pStyle w:val="paraPuce"/>
        <w:rPr>
          <w:lang w:val="fr-FR"/>
        </w:rPr>
      </w:pPr>
      <w:r>
        <w:rPr>
          <w:lang w:val="fr-FR"/>
        </w:rPr>
        <w:t xml:space="preserve">Lorsqu'un Pokémon est cliqué dans la page index, la page </w:t>
      </w:r>
      <w:r w:rsidRPr="00446E01">
        <w:rPr>
          <w:rStyle w:val="codeCar"/>
        </w:rPr>
        <w:t>details.html</w:t>
      </w:r>
      <w:r>
        <w:rPr>
          <w:lang w:val="fr-FR"/>
        </w:rPr>
        <w:t xml:space="preserve"> est appelée en spécifiant le </w:t>
      </w:r>
      <w:proofErr w:type="spellStart"/>
      <w:r>
        <w:rPr>
          <w:lang w:val="fr-FR"/>
        </w:rPr>
        <w:t>pokemonId</w:t>
      </w:r>
      <w:proofErr w:type="spellEnd"/>
      <w:r>
        <w:rPr>
          <w:lang w:val="fr-FR"/>
        </w:rPr>
        <w:t xml:space="preserve"> en paramètre</w:t>
      </w:r>
      <w:r w:rsidR="00405058">
        <w:rPr>
          <w:lang w:val="fr-FR"/>
        </w:rPr>
        <w:t xml:space="preserve"> (</w:t>
      </w:r>
      <w:proofErr w:type="spellStart"/>
      <w:r w:rsidR="00405058">
        <w:rPr>
          <w:lang w:val="fr-FR"/>
        </w:rPr>
        <w:t>details.html?pokemonId</w:t>
      </w:r>
      <w:proofErr w:type="spellEnd"/>
      <w:r w:rsidR="00405058">
        <w:rPr>
          <w:lang w:val="fr-FR"/>
        </w:rPr>
        <w:t>=X)</w:t>
      </w:r>
      <w:r>
        <w:rPr>
          <w:lang w:val="fr-FR"/>
        </w:rPr>
        <w:t>.</w:t>
      </w:r>
    </w:p>
    <w:p w14:paraId="3FBF92E8" w14:textId="075553BC" w:rsidR="000D1964" w:rsidRDefault="00446E01" w:rsidP="00446E01">
      <w:pPr>
        <w:pStyle w:val="paraPuce"/>
        <w:rPr>
          <w:lang w:val="fr-FR"/>
        </w:rPr>
      </w:pPr>
      <w:r w:rsidRPr="00446E01">
        <w:rPr>
          <w:lang w:val="fr-FR"/>
        </w:rPr>
        <w:t>La page détails</w:t>
      </w:r>
      <w:r>
        <w:rPr>
          <w:lang w:val="fr-FR"/>
        </w:rPr>
        <w:t xml:space="preserve"> </w:t>
      </w:r>
      <w:r w:rsidRPr="00446E01">
        <w:rPr>
          <w:lang w:val="fr-FR"/>
        </w:rPr>
        <w:t xml:space="preserve">affiche toutes les informations concernant un Pokémon en </w:t>
      </w:r>
      <w:r>
        <w:rPr>
          <w:lang w:val="fr-FR"/>
        </w:rPr>
        <w:t>exploitant la méthode</w:t>
      </w:r>
      <w:hyperlink r:id="rId8" w:history="1">
        <w:r w:rsidRPr="00446E01">
          <w:rPr>
            <w:rStyle w:val="Lienhypertexte"/>
            <w:lang w:val="fr-FR"/>
          </w:rPr>
          <w:t xml:space="preserve"> /</w:t>
        </w:r>
        <w:proofErr w:type="spellStart"/>
        <w:r w:rsidRPr="00446E01">
          <w:rPr>
            <w:rStyle w:val="Lienhypertexte"/>
            <w:lang w:val="fr-FR"/>
          </w:rPr>
          <w:t>pokemon?pokemonId</w:t>
        </w:r>
        <w:proofErr w:type="spellEnd"/>
        <w:r w:rsidRPr="00446E01">
          <w:rPr>
            <w:rStyle w:val="Lienhypertexte"/>
            <w:lang w:val="fr-FR"/>
          </w:rPr>
          <w:t>=X</w:t>
        </w:r>
      </w:hyperlink>
      <w:r>
        <w:rPr>
          <w:lang w:val="fr-FR"/>
        </w:rPr>
        <w:t xml:space="preserve"> où X est un </w:t>
      </w:r>
      <w:proofErr w:type="spellStart"/>
      <w:r>
        <w:rPr>
          <w:lang w:val="fr-FR"/>
        </w:rPr>
        <w:t>pokemonId</w:t>
      </w:r>
      <w:proofErr w:type="spellEnd"/>
      <w:r>
        <w:rPr>
          <w:lang w:val="fr-FR"/>
        </w:rPr>
        <w:t xml:space="preserve"> valide.</w:t>
      </w:r>
      <w:r w:rsidRPr="00446E01">
        <w:rPr>
          <w:lang w:val="fr-FR"/>
        </w:rPr>
        <w:t xml:space="preserve"> </w:t>
      </w:r>
    </w:p>
    <w:p w14:paraId="38BEB5E8" w14:textId="066D8AAA" w:rsidR="00446E01" w:rsidRDefault="003634CD" w:rsidP="003634CD">
      <w:pPr>
        <w:ind w:left="708"/>
        <w:rPr>
          <w:lang w:val="fr-FR"/>
        </w:rPr>
      </w:pPr>
      <w:r w:rsidRPr="003634CD">
        <w:rPr>
          <w:noProof/>
          <w:lang w:val="fr-FR"/>
        </w:rPr>
        <w:drawing>
          <wp:inline distT="0" distB="0" distL="0" distR="0" wp14:anchorId="20BF6693" wp14:editId="039BADF7">
            <wp:extent cx="1686761" cy="505444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8997" cy="506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D5C7F" w14:textId="14D419C1" w:rsidR="003634CD" w:rsidRPr="00446E01" w:rsidRDefault="003634CD" w:rsidP="003634CD">
      <w:pPr>
        <w:pStyle w:val="paraPuce"/>
        <w:rPr>
          <w:lang w:val="fr-FR"/>
        </w:rPr>
      </w:pPr>
      <w:r>
        <w:rPr>
          <w:lang w:val="fr-FR"/>
        </w:rPr>
        <w:t>Attention, ce ne sont pas tous les Pokémons qui possèdent une évolution.</w:t>
      </w:r>
    </w:p>
    <w:p w14:paraId="02D351BB" w14:textId="0F8DAB8F" w:rsidR="007179BD" w:rsidRDefault="003634CD" w:rsidP="00D96777">
      <w:pPr>
        <w:pStyle w:val="paraPuce"/>
        <w:rPr>
          <w:lang w:val="fr-FR"/>
        </w:rPr>
      </w:pPr>
      <w:r>
        <w:rPr>
          <w:lang w:val="fr-FR"/>
        </w:rPr>
        <w:t>Pour les utilisateurs authentifiés, la page détails affiche aussi un bouton "ajouter aux favoris"</w:t>
      </w:r>
      <w:r w:rsidR="00D90670">
        <w:rPr>
          <w:lang w:val="fr-FR"/>
        </w:rPr>
        <w:t xml:space="preserve"> ou </w:t>
      </w:r>
      <w:r>
        <w:rPr>
          <w:lang w:val="fr-FR"/>
        </w:rPr>
        <w:t>un bouton "supprimer des favoris"</w:t>
      </w:r>
      <w:r w:rsidR="00D90670">
        <w:rPr>
          <w:lang w:val="fr-FR"/>
        </w:rPr>
        <w:t xml:space="preserve"> selon le cas</w:t>
      </w:r>
      <w:r>
        <w:rPr>
          <w:lang w:val="fr-FR"/>
        </w:rPr>
        <w:t>.  Ces boutons permettent, respectivement, d'ajouter le Pokémon aux favoris de l'utilisateur ou de supprimer le Pokémon aux favoris de l'utilisateur.</w:t>
      </w:r>
    </w:p>
    <w:p w14:paraId="29B82236" w14:textId="2AAA5029" w:rsidR="00D90670" w:rsidRDefault="00D90670" w:rsidP="00D96777">
      <w:pPr>
        <w:pStyle w:val="paraPuce"/>
        <w:rPr>
          <w:lang w:val="fr-FR"/>
        </w:rPr>
      </w:pPr>
      <w:r>
        <w:rPr>
          <w:lang w:val="fr-FR"/>
        </w:rPr>
        <w:t xml:space="preserve">Pour déterminer si un Pokémon fait partie des favoris de l'utilisateur, vous devez utiliser la méthode de l'API </w:t>
      </w:r>
      <w:hyperlink r:id="rId10" w:anchor="/default/get_favorite" w:history="1">
        <w:r w:rsidRPr="00864503">
          <w:rPr>
            <w:rStyle w:val="Lienhypertexte"/>
            <w:lang w:val="fr-FR"/>
          </w:rPr>
          <w:t>/</w:t>
        </w:r>
        <w:proofErr w:type="spellStart"/>
        <w:r w:rsidRPr="00864503">
          <w:rPr>
            <w:rStyle w:val="Lienhypertexte"/>
            <w:lang w:val="fr-FR"/>
          </w:rPr>
          <w:t>favorite?pokemonId</w:t>
        </w:r>
        <w:proofErr w:type="spellEnd"/>
        <w:r w:rsidRPr="00864503">
          <w:rPr>
            <w:rStyle w:val="Lienhypertexte"/>
            <w:lang w:val="fr-FR"/>
          </w:rPr>
          <w:t>=X</w:t>
        </w:r>
      </w:hyperlink>
      <w:r>
        <w:rPr>
          <w:lang w:val="fr-FR"/>
        </w:rPr>
        <w:t xml:space="preserve"> en "GET".</w:t>
      </w:r>
    </w:p>
    <w:p w14:paraId="1E8B74E9" w14:textId="0E0A5E12" w:rsidR="00D90670" w:rsidRDefault="00D90670" w:rsidP="00D90670">
      <w:pPr>
        <w:pStyle w:val="paraPuce"/>
        <w:rPr>
          <w:lang w:val="fr-FR"/>
        </w:rPr>
      </w:pPr>
      <w:r>
        <w:rPr>
          <w:lang w:val="fr-FR"/>
        </w:rPr>
        <w:t xml:space="preserve">Pour ajouter un Pokémon aux favoris de l'utilisateur, vous devez utiliser la méthode de l'API </w:t>
      </w:r>
      <w:hyperlink r:id="rId11" w:anchor="/default/post_favorite" w:history="1">
        <w:r w:rsidRPr="00864503">
          <w:rPr>
            <w:rStyle w:val="Lienhypertexte"/>
            <w:lang w:val="fr-FR"/>
          </w:rPr>
          <w:t>/</w:t>
        </w:r>
        <w:proofErr w:type="spellStart"/>
        <w:r w:rsidRPr="00864503">
          <w:rPr>
            <w:rStyle w:val="Lienhypertexte"/>
            <w:lang w:val="fr-FR"/>
          </w:rPr>
          <w:t>favorite?pokemonId</w:t>
        </w:r>
        <w:proofErr w:type="spellEnd"/>
        <w:r w:rsidRPr="00864503">
          <w:rPr>
            <w:rStyle w:val="Lienhypertexte"/>
            <w:lang w:val="fr-FR"/>
          </w:rPr>
          <w:t>=X</w:t>
        </w:r>
      </w:hyperlink>
      <w:r>
        <w:rPr>
          <w:lang w:val="fr-FR"/>
        </w:rPr>
        <w:t xml:space="preserve"> en "POST".</w:t>
      </w:r>
    </w:p>
    <w:p w14:paraId="48FB4A17" w14:textId="1E274A61" w:rsidR="00D90670" w:rsidRDefault="00D90670" w:rsidP="00D90670">
      <w:pPr>
        <w:pStyle w:val="paraPuce"/>
        <w:rPr>
          <w:lang w:val="fr-FR"/>
        </w:rPr>
      </w:pPr>
      <w:r>
        <w:rPr>
          <w:lang w:val="fr-FR"/>
        </w:rPr>
        <w:t xml:space="preserve">Pour supprimer un Pokémon aux favoris de l'utilisateur, vous devez utiliser la méthode de l'API </w:t>
      </w:r>
      <w:hyperlink r:id="rId12" w:anchor="/default/delete_favorite" w:history="1">
        <w:r w:rsidRPr="00864503">
          <w:rPr>
            <w:rStyle w:val="Lienhypertexte"/>
            <w:lang w:val="fr-FR"/>
          </w:rPr>
          <w:t>/</w:t>
        </w:r>
        <w:proofErr w:type="spellStart"/>
        <w:r w:rsidRPr="00864503">
          <w:rPr>
            <w:rStyle w:val="Lienhypertexte"/>
            <w:lang w:val="fr-FR"/>
          </w:rPr>
          <w:t>favorite?pokemonId</w:t>
        </w:r>
        <w:proofErr w:type="spellEnd"/>
        <w:r w:rsidRPr="00864503">
          <w:rPr>
            <w:rStyle w:val="Lienhypertexte"/>
            <w:lang w:val="fr-FR"/>
          </w:rPr>
          <w:t>=X</w:t>
        </w:r>
      </w:hyperlink>
      <w:r>
        <w:rPr>
          <w:lang w:val="fr-FR"/>
        </w:rPr>
        <w:t xml:space="preserve"> en "DELETE".</w:t>
      </w:r>
    </w:p>
    <w:p w14:paraId="5DEFD2B1" w14:textId="77777777" w:rsidR="005B4515" w:rsidRDefault="005B4515" w:rsidP="005B4515">
      <w:pPr>
        <w:pStyle w:val="Titre2"/>
      </w:pPr>
      <w:r>
        <w:lastRenderedPageBreak/>
        <w:t>Commun.js</w:t>
      </w:r>
    </w:p>
    <w:p w14:paraId="5472AC89" w14:textId="77777777" w:rsidR="005B4515" w:rsidRDefault="005B4515" w:rsidP="005B4515">
      <w:pPr>
        <w:pStyle w:val="paraPuce"/>
        <w:numPr>
          <w:ilvl w:val="0"/>
          <w:numId w:val="4"/>
        </w:numPr>
        <w:rPr>
          <w:lang w:val="fr-FR"/>
        </w:rPr>
      </w:pPr>
      <w:r>
        <w:rPr>
          <w:lang w:val="fr-FR"/>
        </w:rPr>
        <w:t>Créer le fichier commun.js contenant :</w:t>
      </w:r>
    </w:p>
    <w:p w14:paraId="4E51F49C" w14:textId="77777777" w:rsidR="005B4515" w:rsidRDefault="005B4515" w:rsidP="005B4515">
      <w:pPr>
        <w:pStyle w:val="paraPuce"/>
        <w:numPr>
          <w:ilvl w:val="1"/>
          <w:numId w:val="4"/>
        </w:numPr>
        <w:rPr>
          <w:lang w:val="fr-FR"/>
        </w:rPr>
      </w:pPr>
      <w:r>
        <w:rPr>
          <w:lang w:val="fr-FR"/>
        </w:rPr>
        <w:t xml:space="preserve">La fonction </w:t>
      </w:r>
      <w:r>
        <w:rPr>
          <w:rStyle w:val="codeCar"/>
        </w:rPr>
        <w:t>afficherPokemons</w:t>
      </w:r>
      <w:r>
        <w:rPr>
          <w:lang w:val="fr-FR"/>
        </w:rPr>
        <w:t>, qui génère le code permettant l'affichage d'une liste de Pokémons reçu en paramètre.</w:t>
      </w:r>
    </w:p>
    <w:p w14:paraId="3921F3A4" w14:textId="77777777" w:rsidR="005B4515" w:rsidRDefault="005B4515" w:rsidP="005B4515">
      <w:pPr>
        <w:pStyle w:val="paraPuce"/>
        <w:numPr>
          <w:ilvl w:val="1"/>
          <w:numId w:val="4"/>
        </w:numPr>
        <w:rPr>
          <w:lang w:val="fr-FR"/>
        </w:rPr>
      </w:pPr>
      <w:r>
        <w:rPr>
          <w:lang w:val="fr-FR"/>
        </w:rPr>
        <w:t>Ajoutez le code nécessaire pour exporter la constante et la fonction.</w:t>
      </w:r>
    </w:p>
    <w:p w14:paraId="668CB4CA" w14:textId="77777777" w:rsidR="005B4515" w:rsidRDefault="005B4515" w:rsidP="005B4515">
      <w:pPr>
        <w:pStyle w:val="paraPuc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Dans les fichiers </w:t>
      </w:r>
      <w:r>
        <w:rPr>
          <w:rStyle w:val="codeCar"/>
        </w:rPr>
        <w:t>index.js</w:t>
      </w:r>
      <w:r>
        <w:rPr>
          <w:lang w:val="fr-FR"/>
        </w:rPr>
        <w:t xml:space="preserve"> et </w:t>
      </w:r>
      <w:r>
        <w:rPr>
          <w:rStyle w:val="codeCar"/>
        </w:rPr>
        <w:t>favoris.js</w:t>
      </w:r>
      <w:r>
        <w:rPr>
          <w:lang w:val="fr-FR"/>
        </w:rPr>
        <w:t xml:space="preserve">, importez et utilisez la fonction </w:t>
      </w:r>
      <w:r>
        <w:rPr>
          <w:rStyle w:val="codeCar"/>
        </w:rPr>
        <w:t>afficherPokemons</w:t>
      </w:r>
      <w:r>
        <w:rPr>
          <w:rStyle w:val="codeCar"/>
          <w:rFonts w:eastAsiaTheme="majorEastAsia"/>
        </w:rPr>
        <w:t xml:space="preserve"> </w:t>
      </w:r>
      <w:r>
        <w:rPr>
          <w:lang w:val="fr-FR"/>
        </w:rPr>
        <w:t>pour réaliser l'affichage des Pokémons.</w:t>
      </w:r>
    </w:p>
    <w:p w14:paraId="3F009DE6" w14:textId="65891553" w:rsidR="005B4515" w:rsidRDefault="005B4515" w:rsidP="005B4515">
      <w:pPr>
        <w:pStyle w:val="paraPuce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Placez toute autre fonction utilisée dans plusieurs pages dans le module </w:t>
      </w:r>
      <w:r>
        <w:rPr>
          <w:rStyle w:val="codeCar"/>
        </w:rPr>
        <w:t>commun.js</w:t>
      </w:r>
      <w:r>
        <w:rPr>
          <w:lang w:val="fr-FR"/>
        </w:rPr>
        <w:t>.</w:t>
      </w:r>
    </w:p>
    <w:p w14:paraId="645D2E39" w14:textId="5703F1F5" w:rsidR="005B4515" w:rsidRDefault="005B4515" w:rsidP="005B4515">
      <w:pPr>
        <w:pStyle w:val="paraPuce"/>
        <w:numPr>
          <w:ilvl w:val="0"/>
          <w:numId w:val="0"/>
        </w:numPr>
        <w:rPr>
          <w:lang w:val="fr-FR"/>
        </w:rPr>
      </w:pPr>
    </w:p>
    <w:p w14:paraId="4D6637EB" w14:textId="77777777" w:rsidR="005B4515" w:rsidRPr="00D90670" w:rsidRDefault="005B4515" w:rsidP="005B4515">
      <w:pPr>
        <w:pStyle w:val="paraPuce"/>
        <w:numPr>
          <w:ilvl w:val="0"/>
          <w:numId w:val="0"/>
        </w:numPr>
        <w:rPr>
          <w:lang w:val="fr-FR"/>
        </w:rPr>
      </w:pPr>
    </w:p>
    <w:sectPr w:rsidR="005B4515" w:rsidRPr="00D90670" w:rsidSect="00974130">
      <w:headerReference w:type="default" r:id="rId13"/>
      <w:footerReference w:type="default" r:id="rId14"/>
      <w:headerReference w:type="first" r:id="rId15"/>
      <w:pgSz w:w="12240" w:h="15840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70466" w14:textId="77777777" w:rsidR="00B061B5" w:rsidRDefault="00B061B5" w:rsidP="00974130">
      <w:r>
        <w:separator/>
      </w:r>
    </w:p>
  </w:endnote>
  <w:endnote w:type="continuationSeparator" w:id="0">
    <w:p w14:paraId="7E035430" w14:textId="77777777" w:rsidR="00B061B5" w:rsidRDefault="00B061B5" w:rsidP="0097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B53C" w14:textId="71DCD1DA" w:rsidR="00974130" w:rsidRPr="00974130" w:rsidRDefault="00974130" w:rsidP="00974130">
    <w:pPr>
      <w:pStyle w:val="Pieddepage"/>
      <w:pBdr>
        <w:top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©</w:t>
    </w:r>
    <w:sdt>
      <w:sdtPr>
        <w:rPr>
          <w:i/>
          <w:color w:val="000000" w:themeColor="text1"/>
          <w:sz w:val="18"/>
          <w:szCs w:val="18"/>
        </w:rPr>
        <w:alias w:val="Auteur "/>
        <w:id w:val="261707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240A9A">
          <w:rPr>
            <w:i/>
            <w:color w:val="000000" w:themeColor="text1"/>
            <w:sz w:val="18"/>
            <w:szCs w:val="18"/>
          </w:rPr>
          <w:t>glachance@cmaisonneuve.qc.ca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ABFA4" w14:textId="77777777" w:rsidR="00B061B5" w:rsidRDefault="00B061B5" w:rsidP="00974130">
      <w:r>
        <w:separator/>
      </w:r>
    </w:p>
  </w:footnote>
  <w:footnote w:type="continuationSeparator" w:id="0">
    <w:p w14:paraId="4C08D42F" w14:textId="77777777" w:rsidR="00B061B5" w:rsidRDefault="00B061B5" w:rsidP="00974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FDFE4" w14:textId="387CE721" w:rsidR="00974130" w:rsidRPr="00974130" w:rsidRDefault="00974130" w:rsidP="00974130">
    <w:pPr>
      <w:pStyle w:val="En-tte"/>
      <w:pBdr>
        <w:bottom w:val="single" w:sz="4" w:space="1" w:color="808080" w:themeColor="background1" w:themeShade="80"/>
      </w:pBdr>
      <w:tabs>
        <w:tab w:val="clear" w:pos="4320"/>
        <w:tab w:val="clear" w:pos="8640"/>
        <w:tab w:val="center" w:pos="4820"/>
        <w:tab w:val="right" w:pos="9639"/>
      </w:tabs>
      <w:rPr>
        <w:i/>
        <w:color w:val="000000" w:themeColor="text1"/>
        <w:sz w:val="18"/>
        <w:szCs w:val="18"/>
      </w:rPr>
    </w:pPr>
    <w:r w:rsidRPr="00974130">
      <w:rPr>
        <w:i/>
        <w:color w:val="000000" w:themeColor="text1"/>
        <w:sz w:val="18"/>
        <w:szCs w:val="18"/>
      </w:rPr>
      <w:t>420-</w:t>
    </w:r>
    <w:r w:rsidR="006848D0">
      <w:rPr>
        <w:i/>
        <w:color w:val="000000" w:themeColor="text1"/>
        <w:sz w:val="18"/>
        <w:szCs w:val="18"/>
      </w:rPr>
      <w:t>4D6</w:t>
    </w:r>
    <w:r w:rsidRPr="00974130">
      <w:rPr>
        <w:i/>
        <w:color w:val="000000" w:themeColor="text1"/>
        <w:sz w:val="18"/>
        <w:szCs w:val="18"/>
      </w:rPr>
      <w:tab/>
    </w:r>
    <w:sdt>
      <w:sdtPr>
        <w:rPr>
          <w:rFonts w:cs="Arial"/>
          <w:i/>
          <w:color w:val="000000" w:themeColor="text1"/>
          <w:sz w:val="18"/>
          <w:szCs w:val="18"/>
        </w:rPr>
        <w:alias w:val="Objet "/>
        <w:id w:val="25449097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6848D0">
          <w:rPr>
            <w:rFonts w:cs="Arial"/>
            <w:i/>
            <w:color w:val="000000" w:themeColor="text1"/>
            <w:sz w:val="18"/>
            <w:szCs w:val="18"/>
          </w:rPr>
          <w:t>420-4D6</w:t>
        </w:r>
      </w:sdtContent>
    </w:sdt>
    <w:r w:rsidRPr="00974130">
      <w:rPr>
        <w:rFonts w:cs="Arial"/>
        <w:i/>
        <w:color w:val="000000" w:themeColor="text1"/>
        <w:sz w:val="18"/>
        <w:szCs w:val="18"/>
      </w:rPr>
      <w:t xml:space="preserve"> -</w:t>
    </w:r>
    <w:r w:rsidRPr="00974130">
      <w:rPr>
        <w:i/>
        <w:color w:val="000000" w:themeColor="text1"/>
        <w:sz w:val="18"/>
        <w:szCs w:val="18"/>
      </w:rPr>
      <w:t xml:space="preserve"> </w:t>
    </w:r>
    <w:sdt>
      <w:sdtPr>
        <w:rPr>
          <w:i/>
          <w:color w:val="000000" w:themeColor="text1"/>
          <w:sz w:val="18"/>
          <w:szCs w:val="18"/>
        </w:rPr>
        <w:alias w:val="Titre "/>
        <w:id w:val="588287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D1964">
          <w:rPr>
            <w:i/>
            <w:color w:val="000000" w:themeColor="text1"/>
            <w:sz w:val="18"/>
            <w:szCs w:val="18"/>
          </w:rPr>
          <w:t>TP1-P3</w:t>
        </w:r>
      </w:sdtContent>
    </w:sdt>
    <w:r w:rsidRPr="00974130">
      <w:rPr>
        <w:i/>
        <w:color w:val="000000" w:themeColor="text1"/>
        <w:sz w:val="18"/>
        <w:szCs w:val="18"/>
      </w:rPr>
      <w:tab/>
      <w:t xml:space="preserve">Page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PAGE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  <w:r w:rsidRPr="00974130">
      <w:rPr>
        <w:i/>
        <w:color w:val="000000" w:themeColor="text1"/>
        <w:sz w:val="18"/>
        <w:szCs w:val="18"/>
      </w:rPr>
      <w:t xml:space="preserve"> sur </w:t>
    </w:r>
    <w:r w:rsidRPr="00974130">
      <w:rPr>
        <w:i/>
        <w:color w:val="000000" w:themeColor="text1"/>
        <w:sz w:val="18"/>
        <w:szCs w:val="18"/>
      </w:rPr>
      <w:fldChar w:fldCharType="begin"/>
    </w:r>
    <w:r w:rsidRPr="00974130">
      <w:rPr>
        <w:i/>
        <w:color w:val="000000" w:themeColor="text1"/>
        <w:sz w:val="18"/>
        <w:szCs w:val="18"/>
      </w:rPr>
      <w:instrText xml:space="preserve"> NUMPAGES </w:instrText>
    </w:r>
    <w:r w:rsidRPr="00974130">
      <w:rPr>
        <w:i/>
        <w:color w:val="000000" w:themeColor="text1"/>
        <w:sz w:val="18"/>
        <w:szCs w:val="18"/>
      </w:rPr>
      <w:fldChar w:fldCharType="separate"/>
    </w:r>
    <w:r w:rsidR="009C2EEE">
      <w:rPr>
        <w:i/>
        <w:noProof/>
        <w:color w:val="000000" w:themeColor="text1"/>
        <w:sz w:val="18"/>
        <w:szCs w:val="18"/>
      </w:rPr>
      <w:t>3</w:t>
    </w:r>
    <w:r w:rsidRPr="00974130">
      <w:rPr>
        <w:i/>
        <w:color w:val="000000" w:themeColor="text1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462"/>
      <w:gridCol w:w="6216"/>
    </w:tblGrid>
    <w:tr w:rsidR="00974130" w14:paraId="37A83D26" w14:textId="77777777" w:rsidTr="0031643F">
      <w:trPr>
        <w:trHeight w:val="680"/>
      </w:trPr>
      <w:tc>
        <w:tcPr>
          <w:tcW w:w="3510" w:type="dxa"/>
          <w:shd w:val="clear" w:color="auto" w:fill="0D0D0D" w:themeFill="text1" w:themeFillTint="F2"/>
          <w:vAlign w:val="center"/>
        </w:tcPr>
        <w:p w14:paraId="72E5C39D" w14:textId="622C1970" w:rsidR="00974130" w:rsidRPr="006D0917" w:rsidRDefault="00405058" w:rsidP="00CC4CEB">
          <w:pPr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Objet "/>
              <w:id w:val="757870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C4CEB">
                <w:rPr>
                  <w:rFonts w:cs="Arial"/>
                  <w:color w:val="FFFFFF" w:themeColor="background1"/>
                  <w:sz w:val="32"/>
                  <w:szCs w:val="32"/>
                </w:rPr>
                <w:t>420-</w:t>
              </w:r>
              <w:r w:rsidR="006848D0">
                <w:rPr>
                  <w:rFonts w:cs="Arial"/>
                  <w:color w:val="FFFFFF" w:themeColor="background1"/>
                  <w:sz w:val="32"/>
                  <w:szCs w:val="32"/>
                </w:rPr>
                <w:t>4D6</w:t>
              </w:r>
            </w:sdtContent>
          </w:sdt>
          <w:r w:rsidR="00974130" w:rsidRPr="006D0917">
            <w:rPr>
              <w:color w:val="FFFFFF" w:themeColor="background1"/>
              <w:lang w:val="fr-FR"/>
            </w:rPr>
            <w:fldChar w:fldCharType="begin"/>
          </w:r>
          <w:r w:rsidR="00974130" w:rsidRPr="006D0917">
            <w:rPr>
              <w:color w:val="FFFFFF" w:themeColor="background1"/>
              <w:lang w:val="fr-FR"/>
            </w:rPr>
            <w:instrText xml:space="preserve"> SET  "Exercice Ponctuel 1"  \* MERGEFORMAT </w:instrText>
          </w:r>
          <w:r w:rsidR="00974130" w:rsidRPr="006D0917">
            <w:rPr>
              <w:color w:val="FFFFFF" w:themeColor="background1"/>
              <w:lang w:val="fr-FR"/>
            </w:rPr>
            <w:fldChar w:fldCharType="end"/>
          </w:r>
        </w:p>
      </w:tc>
      <w:tc>
        <w:tcPr>
          <w:tcW w:w="6318" w:type="dxa"/>
          <w:shd w:val="clear" w:color="auto" w:fill="0D0D0D" w:themeFill="text1" w:themeFillTint="F2"/>
          <w:vAlign w:val="center"/>
        </w:tcPr>
        <w:p w14:paraId="738E5D8F" w14:textId="7BF0A6F6" w:rsidR="00974130" w:rsidRPr="006D0917" w:rsidRDefault="00405058" w:rsidP="00CC4CEB">
          <w:pPr>
            <w:jc w:val="right"/>
            <w:rPr>
              <w:color w:val="FFFFFF" w:themeColor="background1"/>
              <w:lang w:val="fr-FR"/>
            </w:rPr>
          </w:pPr>
          <w:sdt>
            <w:sdtPr>
              <w:rPr>
                <w:rFonts w:cs="Arial"/>
                <w:color w:val="FFFFFF" w:themeColor="background1"/>
                <w:sz w:val="32"/>
                <w:szCs w:val="32"/>
              </w:rPr>
              <w:alias w:val="Titre "/>
              <w:id w:val="5882873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848D0">
                <w:rPr>
                  <w:rFonts w:cs="Arial"/>
                  <w:color w:val="FFFFFF" w:themeColor="background1"/>
                  <w:sz w:val="32"/>
                  <w:szCs w:val="32"/>
                </w:rPr>
                <w:t>TP1-P</w:t>
              </w:r>
              <w:r w:rsidR="000D1964">
                <w:rPr>
                  <w:rFonts w:cs="Arial"/>
                  <w:color w:val="FFFFFF" w:themeColor="background1"/>
                  <w:sz w:val="32"/>
                  <w:szCs w:val="32"/>
                </w:rPr>
                <w:t>3</w:t>
              </w:r>
            </w:sdtContent>
          </w:sdt>
        </w:p>
      </w:tc>
    </w:tr>
  </w:tbl>
  <w:p w14:paraId="4C3E9A91" w14:textId="77777777" w:rsidR="00974130" w:rsidRDefault="0097413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55F8"/>
    <w:multiLevelType w:val="multilevel"/>
    <w:tmpl w:val="202A76FE"/>
    <w:name w:val="Numérotation Modules2222222322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pStyle w:val="Titre3"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none"/>
      <w:pStyle w:val="Titre4"/>
      <w:suff w:val="nothing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95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2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106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83" w:hanging="567"/>
      </w:pPr>
      <w:rPr>
        <w:rFonts w:hint="default"/>
      </w:rPr>
    </w:lvl>
  </w:abstractNum>
  <w:abstractNum w:abstractNumId="1" w15:restartNumberingAfterBreak="0">
    <w:nsid w:val="6C3048B5"/>
    <w:multiLevelType w:val="hybridMultilevel"/>
    <w:tmpl w:val="9D44D938"/>
    <w:lvl w:ilvl="0" w:tplc="EAA444E4">
      <w:start w:val="1"/>
      <w:numFmt w:val="bullet"/>
      <w:pStyle w:val="paraPuc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attachedTemplate r:id="rId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8D0"/>
    <w:rsid w:val="00060222"/>
    <w:rsid w:val="000A4FED"/>
    <w:rsid w:val="000A6FC0"/>
    <w:rsid w:val="000D1964"/>
    <w:rsid w:val="00124B29"/>
    <w:rsid w:val="001C7DED"/>
    <w:rsid w:val="001E0DAB"/>
    <w:rsid w:val="001E61F1"/>
    <w:rsid w:val="002136DD"/>
    <w:rsid w:val="00216E17"/>
    <w:rsid w:val="00240A9A"/>
    <w:rsid w:val="00242C69"/>
    <w:rsid w:val="002C5E5C"/>
    <w:rsid w:val="00312385"/>
    <w:rsid w:val="00314F83"/>
    <w:rsid w:val="00354FA7"/>
    <w:rsid w:val="003634CD"/>
    <w:rsid w:val="003B5DF4"/>
    <w:rsid w:val="00405058"/>
    <w:rsid w:val="00446E01"/>
    <w:rsid w:val="00446FC3"/>
    <w:rsid w:val="00450B4F"/>
    <w:rsid w:val="00472B45"/>
    <w:rsid w:val="00483B81"/>
    <w:rsid w:val="004962A0"/>
    <w:rsid w:val="004B7E72"/>
    <w:rsid w:val="004C1704"/>
    <w:rsid w:val="00505CC2"/>
    <w:rsid w:val="005073DA"/>
    <w:rsid w:val="0053281A"/>
    <w:rsid w:val="005B154D"/>
    <w:rsid w:val="005B1D79"/>
    <w:rsid w:val="005B4515"/>
    <w:rsid w:val="005E3021"/>
    <w:rsid w:val="005F6BD6"/>
    <w:rsid w:val="006848D0"/>
    <w:rsid w:val="006D06E3"/>
    <w:rsid w:val="006F6061"/>
    <w:rsid w:val="00703BCF"/>
    <w:rsid w:val="00714FB3"/>
    <w:rsid w:val="007179BD"/>
    <w:rsid w:val="00820332"/>
    <w:rsid w:val="00846679"/>
    <w:rsid w:val="00864503"/>
    <w:rsid w:val="008A6F1E"/>
    <w:rsid w:val="008B208E"/>
    <w:rsid w:val="008F075A"/>
    <w:rsid w:val="009305BA"/>
    <w:rsid w:val="00946E99"/>
    <w:rsid w:val="00974130"/>
    <w:rsid w:val="009C2EEE"/>
    <w:rsid w:val="009C2F77"/>
    <w:rsid w:val="009E12A6"/>
    <w:rsid w:val="00A55583"/>
    <w:rsid w:val="00AC355C"/>
    <w:rsid w:val="00AF55BD"/>
    <w:rsid w:val="00B061B5"/>
    <w:rsid w:val="00B87A88"/>
    <w:rsid w:val="00B90E56"/>
    <w:rsid w:val="00B947ED"/>
    <w:rsid w:val="00BB0D8D"/>
    <w:rsid w:val="00BE1239"/>
    <w:rsid w:val="00C04F22"/>
    <w:rsid w:val="00CB1CE1"/>
    <w:rsid w:val="00CC4CEB"/>
    <w:rsid w:val="00CE3362"/>
    <w:rsid w:val="00D46352"/>
    <w:rsid w:val="00D90670"/>
    <w:rsid w:val="00D916C8"/>
    <w:rsid w:val="00D96777"/>
    <w:rsid w:val="00E90F6C"/>
    <w:rsid w:val="00EA6E21"/>
    <w:rsid w:val="00EA7A6A"/>
    <w:rsid w:val="00F00A58"/>
    <w:rsid w:val="00F83860"/>
    <w:rsid w:val="00F855D5"/>
    <w:rsid w:val="00F9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F668E"/>
  <w15:docId w15:val="{7661CF30-C700-47C4-8267-FABA1830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D79"/>
    <w:rPr>
      <w:rFonts w:ascii="Verdana" w:hAnsi="Verdana"/>
    </w:rPr>
  </w:style>
  <w:style w:type="paragraph" w:styleId="Titre1">
    <w:name w:val="heading 1"/>
    <w:basedOn w:val="Normal"/>
    <w:next w:val="Normal"/>
    <w:link w:val="Titre1Car"/>
    <w:qFormat/>
    <w:rsid w:val="00472B45"/>
    <w:pPr>
      <w:jc w:val="left"/>
      <w:outlineLvl w:val="0"/>
    </w:pPr>
    <w:rPr>
      <w:rFonts w:eastAsia="Times New Roman" w:cs="Arial"/>
      <w:b/>
      <w:sz w:val="28"/>
      <w:szCs w:val="28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8B208E"/>
    <w:pPr>
      <w:outlineLvl w:val="1"/>
    </w:pPr>
    <w:rPr>
      <w:rFonts w:eastAsia="Times New Roman" w:cs="Arial"/>
      <w:b/>
      <w:bCs/>
      <w:sz w:val="24"/>
      <w:szCs w:val="24"/>
      <w:lang w:val="fr-FR" w:eastAsia="fr-FR"/>
    </w:rPr>
  </w:style>
  <w:style w:type="paragraph" w:styleId="Titre3">
    <w:name w:val="heading 3"/>
    <w:basedOn w:val="Titre4"/>
    <w:next w:val="Normal"/>
    <w:link w:val="Titre3Car"/>
    <w:qFormat/>
    <w:rsid w:val="001E61F1"/>
    <w:pPr>
      <w:numPr>
        <w:ilvl w:val="3"/>
      </w:numPr>
      <w:tabs>
        <w:tab w:val="left" w:pos="1418"/>
      </w:tabs>
      <w:outlineLvl w:val="2"/>
    </w:pPr>
  </w:style>
  <w:style w:type="paragraph" w:styleId="Titre4">
    <w:name w:val="heading 4"/>
    <w:basedOn w:val="Normal"/>
    <w:next w:val="Normal"/>
    <w:link w:val="Titre4Car"/>
    <w:unhideWhenUsed/>
    <w:qFormat/>
    <w:rsid w:val="001E61F1"/>
    <w:pPr>
      <w:keepNext/>
      <w:keepLines/>
      <w:numPr>
        <w:ilvl w:val="4"/>
        <w:numId w:val="1"/>
      </w:numPr>
      <w:outlineLvl w:val="3"/>
    </w:pPr>
    <w:rPr>
      <w:rFonts w:eastAsiaTheme="majorEastAsia" w:cstheme="majorBidi"/>
      <w:b/>
      <w:bCs/>
      <w:iCs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72B45"/>
    <w:rPr>
      <w:rFonts w:ascii="Verdana" w:eastAsia="Times New Roman" w:hAnsi="Verdana" w:cs="Arial"/>
      <w:b/>
      <w:sz w:val="28"/>
      <w:szCs w:val="28"/>
      <w:lang w:val="fr-FR" w:eastAsia="fr-FR"/>
    </w:rPr>
  </w:style>
  <w:style w:type="character" w:customStyle="1" w:styleId="Titre2Car">
    <w:name w:val="Titre 2 Car"/>
    <w:basedOn w:val="Policepardfaut"/>
    <w:link w:val="Titre2"/>
    <w:rsid w:val="008B208E"/>
    <w:rPr>
      <w:rFonts w:ascii="Verdana" w:eastAsia="Times New Roman" w:hAnsi="Verdana" w:cs="Arial"/>
      <w:b/>
      <w:bCs/>
      <w:sz w:val="24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1E61F1"/>
    <w:rPr>
      <w:rFonts w:ascii="Verdana" w:eastAsiaTheme="majorEastAsia" w:hAnsi="Verdana" w:cstheme="majorBidi"/>
      <w:b/>
      <w:bCs/>
      <w:iCs/>
      <w:szCs w:val="20"/>
      <w:lang w:val="fr-FR" w:eastAsia="fr-FR"/>
    </w:rPr>
  </w:style>
  <w:style w:type="paragraph" w:customStyle="1" w:styleId="paraPuce">
    <w:name w:val="paraPuce"/>
    <w:basedOn w:val="Normal"/>
    <w:link w:val="paraPuceCar"/>
    <w:qFormat/>
    <w:rsid w:val="001E61F1"/>
    <w:pPr>
      <w:numPr>
        <w:numId w:val="2"/>
      </w:numPr>
      <w:spacing w:before="60" w:after="60"/>
    </w:pPr>
    <w:rPr>
      <w:rFonts w:eastAsia="Times New Roman" w:cs="Arial"/>
      <w:lang w:eastAsia="fr-FR"/>
    </w:rPr>
  </w:style>
  <w:style w:type="character" w:customStyle="1" w:styleId="paraPuceCar">
    <w:name w:val="paraPuce Car"/>
    <w:basedOn w:val="Policepardfaut"/>
    <w:link w:val="paraPuce"/>
    <w:rsid w:val="001E61F1"/>
    <w:rPr>
      <w:rFonts w:ascii="Verdana" w:eastAsia="Times New Roman" w:hAnsi="Verdana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6FC3"/>
    <w:pPr>
      <w:ind w:left="221"/>
    </w:pPr>
  </w:style>
  <w:style w:type="paragraph" w:customStyle="1" w:styleId="code">
    <w:name w:val="code"/>
    <w:basedOn w:val="Normal"/>
    <w:link w:val="codeCar"/>
    <w:qFormat/>
    <w:rsid w:val="00F94169"/>
    <w:rPr>
      <w:rFonts w:ascii="Consolas" w:hAnsi="Consolas" w:cs="Consolas"/>
      <w:noProof/>
      <w:szCs w:val="20"/>
    </w:rPr>
  </w:style>
  <w:style w:type="character" w:customStyle="1" w:styleId="codeCar">
    <w:name w:val="code Car"/>
    <w:basedOn w:val="Policepardfaut"/>
    <w:link w:val="code"/>
    <w:rsid w:val="00F94169"/>
    <w:rPr>
      <w:rFonts w:ascii="Consolas" w:hAnsi="Consolas" w:cs="Consolas"/>
      <w:noProof/>
      <w:szCs w:val="20"/>
    </w:rPr>
  </w:style>
  <w:style w:type="paragraph" w:styleId="En-tte">
    <w:name w:val="header"/>
    <w:basedOn w:val="Normal"/>
    <w:link w:val="En-tt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74130"/>
    <w:rPr>
      <w:rFonts w:ascii="Verdana" w:hAnsi="Verdana"/>
    </w:rPr>
  </w:style>
  <w:style w:type="paragraph" w:styleId="Pieddepage">
    <w:name w:val="footer"/>
    <w:basedOn w:val="Normal"/>
    <w:link w:val="PieddepageCar"/>
    <w:unhideWhenUsed/>
    <w:rsid w:val="0097413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4130"/>
    <w:rPr>
      <w:rFonts w:ascii="Verdana" w:hAnsi="Verdana"/>
    </w:rPr>
  </w:style>
  <w:style w:type="table" w:styleId="Grilledutableau">
    <w:name w:val="Table Grid"/>
    <w:basedOn w:val="TableauNormal"/>
    <w:rsid w:val="00974130"/>
    <w:pPr>
      <w:jc w:val="left"/>
    </w:pPr>
    <w:rPr>
      <w:rFonts w:ascii="Times New Roman" w:eastAsia="Times New Roman" w:hAnsi="Times New Roman" w:cs="Times New Roman"/>
      <w:sz w:val="20"/>
      <w:szCs w:val="20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74130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703BCF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0B4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0B4F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E1239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E1239"/>
    <w:rPr>
      <w:rFonts w:ascii="Verdana" w:hAnsi="Verdana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E1239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6848D0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14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14F83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7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monsapi.herokuapp.com/pokemon?pokemonId=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okemonsapi.herokuap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kemonsapi.herokuapp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okemonsapi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glachance\OneDrive\Documents\Templates\Exercic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0C02D-8866-43F5-AD45-B56294AA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Exercice.dotx</Template>
  <TotalTime>65</TotalTime>
  <Pages>2</Pages>
  <Words>282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TP1-P3</vt:lpstr>
      <vt:lpstr>Exercice 01</vt:lpstr>
    </vt:vector>
  </TitlesOfParts>
  <Company>Collège Maisonneuve</Company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TP1-P3</dc:title>
  <dc:subject>420-4D6</dc:subject>
  <dc:creator>glachance@cmaisonneuve.qc.ca</dc:creator>
  <cp:lastModifiedBy>glachance@cmaisonneuve.qc.ca;</cp:lastModifiedBy>
  <cp:revision>10</cp:revision>
  <cp:lastPrinted>2021-02-21T22:47:00Z</cp:lastPrinted>
  <dcterms:created xsi:type="dcterms:W3CDTF">2021-02-21T22:34:00Z</dcterms:created>
  <dcterms:modified xsi:type="dcterms:W3CDTF">2022-02-11T18:03:00Z</dcterms:modified>
</cp:coreProperties>
</file>